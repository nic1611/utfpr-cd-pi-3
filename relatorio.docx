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13B6" w14:textId="77777777" w:rsidR="00E76038" w:rsidRPr="007818F5" w:rsidRDefault="00E76038" w:rsidP="00E7603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18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Universidade Tecnológica Federal do Paraná - Campus Dois Vizinhos </w:t>
      </w:r>
      <w:r w:rsidRPr="007818F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818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Especialização em Ciência de Dados</w:t>
      </w:r>
      <w:r w:rsidRPr="00E7603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Style w:val="markedcontent"/>
          <w:rFonts w:ascii="Times New Roman" w:hAnsi="Times New Roman" w:cs="Times New Roman"/>
          <w:b/>
          <w:bCs/>
          <w:sz w:val="36"/>
          <w:szCs w:val="36"/>
        </w:rPr>
        <w:t xml:space="preserve">Projeto Integrador </w:t>
      </w:r>
      <w:r w:rsidRPr="00E76038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E76038">
        <w:rPr>
          <w:rFonts w:ascii="Times New Roman" w:hAnsi="Times New Roman" w:cs="Times New Roman"/>
          <w:sz w:val="28"/>
          <w:szCs w:val="28"/>
        </w:rPr>
        <w:br/>
      </w:r>
      <w:r w:rsidRPr="007818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Alexandre </w:t>
      </w:r>
      <w:proofErr w:type="spellStart"/>
      <w:r w:rsidRPr="007818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Hannisch</w:t>
      </w:r>
      <w:proofErr w:type="spellEnd"/>
      <w:r w:rsidRPr="007818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18F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818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Bruno Faustino Amorim </w:t>
      </w:r>
      <w:r w:rsidRPr="007818F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818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Leonardo Garcia </w:t>
      </w:r>
      <w:r w:rsidRPr="007818F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818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Nicolas Soffi </w:t>
      </w:r>
      <w:r w:rsidRPr="007818F5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6F16C05" w14:textId="77777777" w:rsidR="00E76038" w:rsidRPr="007818F5" w:rsidRDefault="00E76038" w:rsidP="00E7603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58B98" w14:textId="6C43FA97" w:rsidR="00E76038" w:rsidRPr="007818F5" w:rsidRDefault="00E76038" w:rsidP="00E76038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7818F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818F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818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Dois Vizinhos - PR </w:t>
      </w:r>
      <w:r w:rsidRPr="007818F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818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460C36C8" w14:textId="644D0475" w:rsidR="00673F25" w:rsidRDefault="00CD5F6C" w:rsidP="00B831F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31F0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Processamento Analítico de Dados</w:t>
      </w:r>
    </w:p>
    <w:p w14:paraId="79B0E6D3" w14:textId="77777777" w:rsidR="00B831F0" w:rsidRPr="00B831F0" w:rsidRDefault="00B831F0" w:rsidP="00B831F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2DC9FE" w14:textId="12942331" w:rsidR="005337A7" w:rsidRDefault="005337A7" w:rsidP="00A071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Projeto logico (desenho estrutural):</w:t>
      </w:r>
    </w:p>
    <w:p w14:paraId="5816D010" w14:textId="77777777" w:rsidR="00B831F0" w:rsidRPr="002404CA" w:rsidRDefault="00B831F0" w:rsidP="00A071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9194B" w14:textId="406DC4B2" w:rsidR="00CD5F6C" w:rsidRDefault="00F2065C" w:rsidP="00F206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1E5F6E" wp14:editId="612B9449">
            <wp:extent cx="4800600" cy="3409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30FE" w14:textId="77777777" w:rsidR="005337A7" w:rsidRDefault="005337A7" w:rsidP="005337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68742" w14:textId="77777777" w:rsidR="005337A7" w:rsidRDefault="005337A7" w:rsidP="005337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66704" w14:textId="77777777" w:rsidR="005337A7" w:rsidRDefault="005337A7" w:rsidP="005337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004B2" w14:textId="77777777" w:rsidR="005337A7" w:rsidRDefault="005337A7" w:rsidP="005337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0F253" w14:textId="77777777" w:rsidR="005337A7" w:rsidRDefault="005337A7" w:rsidP="005337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8F1ED" w14:textId="77777777" w:rsidR="005337A7" w:rsidRDefault="005337A7" w:rsidP="005337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E6FB4" w14:textId="77777777" w:rsidR="005337A7" w:rsidRDefault="005337A7" w:rsidP="005337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01CDF" w14:textId="77777777" w:rsidR="005337A7" w:rsidRDefault="005337A7" w:rsidP="005337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978B" w14:textId="77777777" w:rsidR="005337A7" w:rsidRDefault="005337A7" w:rsidP="005337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85D05" w14:textId="77777777" w:rsidR="005337A7" w:rsidRDefault="005337A7" w:rsidP="005337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FAD17" w14:textId="562434A8" w:rsidR="005337A7" w:rsidRDefault="005337A7" w:rsidP="005337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7A7">
        <w:rPr>
          <w:rFonts w:ascii="Times New Roman" w:hAnsi="Times New Roman" w:cs="Times New Roman"/>
          <w:b/>
          <w:bCs/>
          <w:sz w:val="24"/>
          <w:szCs w:val="24"/>
        </w:rPr>
        <w:t>Projeto físico (Criação das tabelas)</w:t>
      </w:r>
    </w:p>
    <w:p w14:paraId="2D86002B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schema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08C136DC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2431A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jardim</w:t>
      </w:r>
      <w:proofErr w:type="gramEnd"/>
      <w:r>
        <w:rPr>
          <w:rFonts w:ascii="Consolas" w:hAnsi="Consolas" w:cs="Consolas"/>
          <w:color w:val="9E9E9E"/>
          <w:sz w:val="20"/>
          <w:szCs w:val="20"/>
        </w:rPr>
        <w:t>_info</w:t>
      </w:r>
      <w:proofErr w:type="spellEnd"/>
    </w:p>
    <w:p w14:paraId="0FB52A98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(</w:t>
      </w:r>
    </w:p>
    <w:p w14:paraId="342FBD4C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id_jardim_info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serial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267DC94E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nome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42A06DC2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telefone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1F9F7CB3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447FB4F8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site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VARCHAR</w:t>
      </w:r>
    </w:p>
    <w:p w14:paraId="724E750B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46ED16DD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2FD78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localizacao</w:t>
      </w:r>
      <w:proofErr w:type="spellEnd"/>
      <w:proofErr w:type="gramEnd"/>
    </w:p>
    <w:p w14:paraId="7212AE9F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(</w:t>
      </w:r>
    </w:p>
    <w:p w14:paraId="51C1F548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id_localizacao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serial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18EBBE2D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continente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26EB70DB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pais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3155575A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estado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3204F0B6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cidade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VARCHAR</w:t>
      </w:r>
    </w:p>
    <w:p w14:paraId="029347DE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6738C9A4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C890D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flor</w:t>
      </w:r>
      <w:proofErr w:type="spellEnd"/>
      <w:proofErr w:type="gramEnd"/>
    </w:p>
    <w:p w14:paraId="7842747D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(</w:t>
      </w:r>
    </w:p>
    <w:p w14:paraId="287BC52A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id_flor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serial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2F47A983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nome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6B3EC47A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9E9E9E"/>
          <w:sz w:val="20"/>
          <w:szCs w:val="20"/>
        </w:rPr>
        <w:t>quantidade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INTEGER</w:t>
      </w:r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62047DDF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caracteristicas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39ECA"/>
          <w:sz w:val="20"/>
          <w:szCs w:val="20"/>
        </w:rPr>
        <w:t>FLOAT</w:t>
      </w:r>
      <w:r>
        <w:rPr>
          <w:rFonts w:ascii="Consolas" w:hAnsi="Consolas" w:cs="Consolas"/>
          <w:color w:val="AAAAAA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]</w:t>
      </w:r>
    </w:p>
    <w:p w14:paraId="615DB019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623991FC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267C2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jardim</w:t>
      </w:r>
      <w:proofErr w:type="spellEnd"/>
      <w:proofErr w:type="gramEnd"/>
    </w:p>
    <w:p w14:paraId="527356F1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(</w:t>
      </w:r>
    </w:p>
    <w:p w14:paraId="2DDB30BF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id_jardim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serial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primary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4CE9D705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id_jardim_info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INTEGER</w:t>
      </w:r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41EAA72B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id_localizacao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INTEGER</w:t>
      </w:r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621BF9FB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id_flor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INTEGER</w:t>
      </w:r>
      <w:r>
        <w:rPr>
          <w:rFonts w:ascii="Consolas" w:hAnsi="Consolas" w:cs="Consolas"/>
          <w:color w:val="AAAAAA"/>
          <w:sz w:val="20"/>
          <w:szCs w:val="20"/>
        </w:rPr>
        <w:t>,</w:t>
      </w:r>
    </w:p>
    <w:p w14:paraId="6651F875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fk_jardim_info</w:t>
      </w:r>
      <w:proofErr w:type="spellEnd"/>
    </w:p>
    <w:p w14:paraId="71B59E61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9E9E9E"/>
          <w:sz w:val="20"/>
          <w:szCs w:val="20"/>
        </w:rPr>
        <w:t>id_jardim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 </w:t>
      </w:r>
    </w:p>
    <w:p w14:paraId="5F89F56F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jardim</w:t>
      </w:r>
      <w:proofErr w:type="gramEnd"/>
      <w:r>
        <w:rPr>
          <w:rFonts w:ascii="Consolas" w:hAnsi="Consolas" w:cs="Consolas"/>
          <w:color w:val="9E9E9E"/>
          <w:sz w:val="20"/>
          <w:szCs w:val="20"/>
        </w:rPr>
        <w:t>_info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id_jardim_info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),</w:t>
      </w:r>
    </w:p>
    <w:p w14:paraId="4A998973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fk_localizacao</w:t>
      </w:r>
      <w:proofErr w:type="spellEnd"/>
    </w:p>
    <w:p w14:paraId="7F3AF0B7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9E9E9E"/>
          <w:sz w:val="20"/>
          <w:szCs w:val="20"/>
        </w:rPr>
        <w:t>id_localizacao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 </w:t>
      </w:r>
    </w:p>
    <w:p w14:paraId="1331AAEC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localizacao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id_localizacao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),</w:t>
      </w:r>
    </w:p>
    <w:p w14:paraId="7376DEBF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fk_flor</w:t>
      </w:r>
      <w:proofErr w:type="spellEnd"/>
    </w:p>
    <w:p w14:paraId="324C3C60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9E9E9E"/>
          <w:sz w:val="20"/>
          <w:szCs w:val="20"/>
        </w:rPr>
        <w:t>id_flor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 </w:t>
      </w:r>
    </w:p>
    <w:p w14:paraId="31B4F370" w14:textId="77777777" w:rsidR="005337A7" w:rsidRDefault="005337A7" w:rsidP="0053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flor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id_flor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</w:t>
      </w:r>
    </w:p>
    <w:p w14:paraId="7497EC15" w14:textId="05EBCAE2" w:rsidR="005337A7" w:rsidRPr="005337A7" w:rsidRDefault="005337A7" w:rsidP="005337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AAAAAA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14:paraId="4F20B730" w14:textId="77777777" w:rsidR="005337A7" w:rsidRDefault="005337A7" w:rsidP="00F206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1C840" w14:textId="77777777" w:rsidR="005337A7" w:rsidRDefault="005337A7" w:rsidP="00F206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4BB7C" w14:textId="77777777" w:rsidR="005337A7" w:rsidRDefault="005337A7" w:rsidP="00F206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EBD32" w14:textId="77777777" w:rsidR="005337A7" w:rsidRDefault="005337A7" w:rsidP="00F206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5B19A" w14:textId="35095F03" w:rsidR="002404CA" w:rsidRPr="002404CA" w:rsidRDefault="002404CA" w:rsidP="00F206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04CA">
        <w:rPr>
          <w:rFonts w:ascii="Times New Roman" w:hAnsi="Times New Roman" w:cs="Times New Roman"/>
          <w:b/>
          <w:bCs/>
          <w:sz w:val="24"/>
          <w:szCs w:val="24"/>
        </w:rPr>
        <w:t>Descrever no documento quais são as hierarquias identificada</w:t>
      </w:r>
    </w:p>
    <w:p w14:paraId="5FD8963C" w14:textId="5BCBCFB3" w:rsidR="002404CA" w:rsidRPr="002404CA" w:rsidRDefault="002404CA" w:rsidP="00F206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04CA">
        <w:rPr>
          <w:rFonts w:ascii="Times New Roman" w:hAnsi="Times New Roman" w:cs="Times New Roman"/>
          <w:sz w:val="24"/>
          <w:szCs w:val="24"/>
        </w:rPr>
        <w:t xml:space="preserve">Localização: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4CA"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404CA">
        <w:rPr>
          <w:rFonts w:ascii="Times New Roman" w:hAnsi="Times New Roman" w:cs="Times New Roman"/>
          <w:sz w:val="24"/>
          <w:szCs w:val="24"/>
        </w:rPr>
        <w:t xml:space="preserve"> </w:t>
      </w:r>
      <w:r w:rsidRPr="002404CA">
        <w:rPr>
          <w:rFonts w:ascii="Cambria Math" w:hAnsi="Cambria Math" w:cs="Cambria Math"/>
          <w:sz w:val="24"/>
          <w:szCs w:val="24"/>
        </w:rPr>
        <w:t>⪯</w:t>
      </w:r>
      <w:r w:rsidRPr="00240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404CA">
        <w:rPr>
          <w:rFonts w:ascii="Times New Roman" w:hAnsi="Times New Roman" w:cs="Times New Roman"/>
          <w:sz w:val="24"/>
          <w:szCs w:val="24"/>
        </w:rPr>
        <w:t>continente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404CA">
        <w:rPr>
          <w:rFonts w:ascii="Times New Roman" w:hAnsi="Times New Roman" w:cs="Times New Roman"/>
          <w:sz w:val="24"/>
          <w:szCs w:val="24"/>
        </w:rPr>
        <w:t xml:space="preserve"> </w:t>
      </w:r>
      <w:r w:rsidRPr="002404CA">
        <w:rPr>
          <w:rFonts w:ascii="Cambria Math" w:hAnsi="Cambria Math" w:cs="Cambria Math"/>
          <w:sz w:val="24"/>
          <w:szCs w:val="24"/>
        </w:rPr>
        <w:t>⪯</w:t>
      </w:r>
      <w:r w:rsidRPr="00240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404CA">
        <w:rPr>
          <w:rFonts w:ascii="Times New Roman" w:hAnsi="Times New Roman" w:cs="Times New Roman"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404CA">
        <w:rPr>
          <w:rFonts w:ascii="Times New Roman" w:hAnsi="Times New Roman" w:cs="Times New Roman"/>
          <w:sz w:val="24"/>
          <w:szCs w:val="24"/>
        </w:rPr>
        <w:t xml:space="preserve"> </w:t>
      </w:r>
      <w:r w:rsidRPr="002404CA">
        <w:rPr>
          <w:rFonts w:ascii="Cambria Math" w:hAnsi="Cambria Math" w:cs="Cambria Math"/>
          <w:sz w:val="24"/>
          <w:szCs w:val="24"/>
        </w:rPr>
        <w:t>⪯</w:t>
      </w:r>
      <w:r w:rsidRPr="00240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404CA">
        <w:rPr>
          <w:rFonts w:ascii="Times New Roman" w:hAnsi="Times New Roman" w:cs="Times New Roman"/>
          <w:sz w:val="24"/>
          <w:szCs w:val="24"/>
        </w:rPr>
        <w:t>estado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404CA">
        <w:rPr>
          <w:rFonts w:ascii="Times New Roman" w:hAnsi="Times New Roman" w:cs="Times New Roman"/>
          <w:sz w:val="24"/>
          <w:szCs w:val="24"/>
        </w:rPr>
        <w:t xml:space="preserve"> </w:t>
      </w:r>
      <w:r w:rsidRPr="002404CA">
        <w:rPr>
          <w:rFonts w:ascii="Cambria Math" w:hAnsi="Cambria Math" w:cs="Cambria Math"/>
          <w:sz w:val="24"/>
          <w:szCs w:val="24"/>
        </w:rPr>
        <w:t>⪯</w:t>
      </w:r>
      <w:r w:rsidRPr="00240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404CA">
        <w:rPr>
          <w:rFonts w:ascii="Times New Roman" w:hAnsi="Times New Roman" w:cs="Times New Roman"/>
          <w:sz w:val="24"/>
          <w:szCs w:val="24"/>
        </w:rPr>
        <w:t>cidade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5AEE86" w14:textId="402CD67A" w:rsidR="002404CA" w:rsidRPr="002404CA" w:rsidRDefault="002404CA" w:rsidP="00F206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04CA">
        <w:rPr>
          <w:rFonts w:ascii="Times New Roman" w:hAnsi="Times New Roman" w:cs="Times New Roman"/>
          <w:b/>
          <w:bCs/>
          <w:sz w:val="24"/>
          <w:szCs w:val="24"/>
        </w:rPr>
        <w:t>Descrever no documento quais são as medidas identificadas</w:t>
      </w:r>
    </w:p>
    <w:p w14:paraId="132CE2EF" w14:textId="53B04586" w:rsidR="002404CA" w:rsidRPr="002404CA" w:rsidRDefault="002404CA" w:rsidP="00F206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Flor: (quantidade)</w:t>
      </w:r>
    </w:p>
    <w:p w14:paraId="2E66C084" w14:textId="34EBE09E" w:rsidR="002404CA" w:rsidRDefault="002404CA" w:rsidP="002404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04CA">
        <w:rPr>
          <w:rFonts w:ascii="Times New Roman" w:hAnsi="Times New Roman" w:cs="Times New Roman"/>
          <w:b/>
          <w:bCs/>
          <w:sz w:val="24"/>
          <w:szCs w:val="24"/>
        </w:rPr>
        <w:t xml:space="preserve">Criar 4 grupos de consultas analíticas no data </w:t>
      </w:r>
      <w:proofErr w:type="spellStart"/>
      <w:r w:rsidRPr="002404CA">
        <w:rPr>
          <w:rFonts w:ascii="Times New Roman" w:hAnsi="Times New Roman" w:cs="Times New Roman"/>
          <w:b/>
          <w:bCs/>
          <w:sz w:val="24"/>
          <w:szCs w:val="24"/>
        </w:rPr>
        <w:t>warehouse</w:t>
      </w:r>
      <w:proofErr w:type="spellEnd"/>
      <w:r w:rsidRPr="002404CA">
        <w:rPr>
          <w:rFonts w:ascii="Times New Roman" w:hAnsi="Times New Roman" w:cs="Times New Roman"/>
          <w:b/>
          <w:bCs/>
          <w:sz w:val="24"/>
          <w:szCs w:val="24"/>
        </w:rPr>
        <w:t xml:space="preserve"> e suas características</w:t>
      </w:r>
    </w:p>
    <w:p w14:paraId="5814D807" w14:textId="7070704E" w:rsidR="002404CA" w:rsidRDefault="00D34667" w:rsidP="002404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1:</w:t>
      </w:r>
    </w:p>
    <w:p w14:paraId="14B7007D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id_jardim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ji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nome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pais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nome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4B9A8A62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proofErr w:type="spellEnd"/>
    </w:p>
    <w:p w14:paraId="02BBBCAE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jardim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jardim_info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ji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</w:p>
    <w:p w14:paraId="774201FA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localizacao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flor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</w:t>
      </w:r>
    </w:p>
    <w:p w14:paraId="3A52B874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proofErr w:type="spellEnd"/>
    </w:p>
    <w:p w14:paraId="127B0273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id_jardim_info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ji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id_jardim_info</w:t>
      </w:r>
      <w:proofErr w:type="spellEnd"/>
    </w:p>
    <w:p w14:paraId="1419B41F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id_localizacao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id_localizacao</w:t>
      </w:r>
      <w:proofErr w:type="spellEnd"/>
    </w:p>
    <w:p w14:paraId="391FC189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id_flor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id_flor</w:t>
      </w:r>
      <w:proofErr w:type="spellEnd"/>
    </w:p>
    <w:p w14:paraId="24914950" w14:textId="5E83479D" w:rsidR="00D34667" w:rsidRDefault="00D34667" w:rsidP="00D34667">
      <w:pPr>
        <w:spacing w:line="360" w:lineRule="auto"/>
        <w:rPr>
          <w:rFonts w:ascii="Consolas" w:hAnsi="Consolas" w:cs="Consolas"/>
          <w:color w:val="CAC580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pais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r>
        <w:rPr>
          <w:rFonts w:ascii="Consolas" w:hAnsi="Consolas" w:cs="Consolas"/>
          <w:color w:val="CAC580"/>
          <w:sz w:val="20"/>
          <w:szCs w:val="20"/>
        </w:rPr>
        <w:t>'Brasil'</w:t>
      </w:r>
    </w:p>
    <w:p w14:paraId="6D5F3610" w14:textId="3B29935E" w:rsidR="00D34667" w:rsidRDefault="00D34667" w:rsidP="00D346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667">
        <w:rPr>
          <w:rFonts w:ascii="Times New Roman" w:hAnsi="Times New Roman" w:cs="Times New Roman"/>
          <w:sz w:val="24"/>
          <w:szCs w:val="24"/>
        </w:rPr>
        <w:t>Consulta o id, nome, país e nome das flores que existem nos jardins do Brasil</w:t>
      </w:r>
    </w:p>
    <w:p w14:paraId="45075A22" w14:textId="4619B426" w:rsidR="00D34667" w:rsidRDefault="00D34667" w:rsidP="00D346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2101ED" w14:textId="0453BF10" w:rsidR="00D34667" w:rsidRDefault="00D34667" w:rsidP="00D346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D573C0" w14:textId="191952A7" w:rsidR="00D34667" w:rsidRDefault="00D34667" w:rsidP="00D346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2:</w:t>
      </w:r>
    </w:p>
    <w:p w14:paraId="28E1D148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continente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nome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quantidade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 </w:t>
      </w:r>
    </w:p>
    <w:p w14:paraId="7A268215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proofErr w:type="spellEnd"/>
    </w:p>
    <w:p w14:paraId="3259520C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jardim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jardim_info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ji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</w:p>
    <w:p w14:paraId="27AD57EC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localizacao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flor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</w:t>
      </w:r>
    </w:p>
    <w:p w14:paraId="4012D01A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proofErr w:type="spellEnd"/>
    </w:p>
    <w:p w14:paraId="2CC64758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id_jardim_info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ji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id_jardim_info</w:t>
      </w:r>
      <w:proofErr w:type="spellEnd"/>
    </w:p>
    <w:p w14:paraId="4DABC2E6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id_localizacao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id_localizacao</w:t>
      </w:r>
      <w:proofErr w:type="spellEnd"/>
    </w:p>
    <w:p w14:paraId="5160D9C7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id_flor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id_flor</w:t>
      </w:r>
      <w:proofErr w:type="spellEnd"/>
    </w:p>
    <w:p w14:paraId="0B8F9A89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proofErr w:type="spellEnd"/>
    </w:p>
    <w:p w14:paraId="1F283B2F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continente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nome</w:t>
      </w:r>
      <w:proofErr w:type="spellEnd"/>
      <w:proofErr w:type="gramEnd"/>
    </w:p>
    <w:p w14:paraId="65734381" w14:textId="77777777" w:rsidR="00D34667" w:rsidRDefault="00D34667" w:rsidP="00D3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proofErr w:type="spellEnd"/>
    </w:p>
    <w:p w14:paraId="7B847F32" w14:textId="10E6B901" w:rsidR="00D34667" w:rsidRDefault="00D34667" w:rsidP="00D34667">
      <w:pPr>
        <w:spacing w:line="360" w:lineRule="auto"/>
        <w:rPr>
          <w:rFonts w:ascii="Consolas" w:hAnsi="Consolas" w:cs="Consolas"/>
          <w:color w:val="9E9E9E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continente</w:t>
      </w:r>
      <w:proofErr w:type="spellEnd"/>
    </w:p>
    <w:p w14:paraId="7E541FFE" w14:textId="4EC76095" w:rsidR="00D34667" w:rsidRDefault="00D34667" w:rsidP="00D346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4667">
        <w:rPr>
          <w:rFonts w:ascii="Times New Roman" w:hAnsi="Times New Roman" w:cs="Times New Roman"/>
          <w:sz w:val="24"/>
          <w:szCs w:val="24"/>
        </w:rPr>
        <w:t xml:space="preserve">Consulta a soma da quantidade de flores de cada espécie por </w:t>
      </w:r>
      <w:r w:rsidR="00834D23">
        <w:rPr>
          <w:rFonts w:ascii="Times New Roman" w:hAnsi="Times New Roman" w:cs="Times New Roman"/>
          <w:sz w:val="24"/>
          <w:szCs w:val="24"/>
        </w:rPr>
        <w:t>continente</w:t>
      </w:r>
    </w:p>
    <w:p w14:paraId="68471C13" w14:textId="77777777" w:rsidR="005337A7" w:rsidRDefault="005337A7" w:rsidP="00D346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27FC2" w14:textId="77777777" w:rsidR="005337A7" w:rsidRDefault="005337A7" w:rsidP="00D346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90FE0" w14:textId="77777777" w:rsidR="005337A7" w:rsidRDefault="005337A7" w:rsidP="00D346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5718E" w14:textId="572BE5BB" w:rsidR="00D34667" w:rsidRDefault="00D34667" w:rsidP="00D346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3:</w:t>
      </w:r>
    </w:p>
    <w:p w14:paraId="54D6C06A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nome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quantidade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 </w:t>
      </w:r>
    </w:p>
    <w:p w14:paraId="4DA09872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proofErr w:type="spellEnd"/>
    </w:p>
    <w:p w14:paraId="25052382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jardim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jardim_info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ji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</w:p>
    <w:p w14:paraId="513000C0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localizacao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flor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</w:t>
      </w:r>
    </w:p>
    <w:p w14:paraId="3999AD60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proofErr w:type="spellEnd"/>
    </w:p>
    <w:p w14:paraId="579D1DBB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id_jardim_info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ji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id_jardim_info</w:t>
      </w:r>
      <w:proofErr w:type="spellEnd"/>
    </w:p>
    <w:p w14:paraId="418A7151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id_localizacao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id_localizacao</w:t>
      </w:r>
      <w:proofErr w:type="spellEnd"/>
    </w:p>
    <w:p w14:paraId="7729F6DB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id_flor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id_flor</w:t>
      </w:r>
      <w:proofErr w:type="spellEnd"/>
    </w:p>
    <w:p w14:paraId="1FF025DF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proofErr w:type="spellEnd"/>
    </w:p>
    <w:p w14:paraId="68E6880F" w14:textId="10E00565" w:rsidR="00D34667" w:rsidRDefault="00834D23" w:rsidP="00834D23">
      <w:pPr>
        <w:spacing w:line="360" w:lineRule="auto"/>
        <w:rPr>
          <w:rFonts w:ascii="Consolas" w:hAnsi="Consolas" w:cs="Consolas"/>
          <w:color w:val="9E9E9E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nome</w:t>
      </w:r>
      <w:proofErr w:type="spellEnd"/>
      <w:proofErr w:type="gramEnd"/>
    </w:p>
    <w:p w14:paraId="7AE0DBDA" w14:textId="19B231E8" w:rsidR="00834D23" w:rsidRDefault="00834D23" w:rsidP="00834D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D23">
        <w:rPr>
          <w:rFonts w:ascii="Times New Roman" w:hAnsi="Times New Roman" w:cs="Times New Roman"/>
          <w:sz w:val="24"/>
          <w:szCs w:val="24"/>
        </w:rPr>
        <w:t>Consulta a média da quantidade de flores por espécie nos jardins existentes na base de dados</w:t>
      </w:r>
    </w:p>
    <w:p w14:paraId="6431438E" w14:textId="5A318064" w:rsidR="00834D23" w:rsidRDefault="00834D23" w:rsidP="00834D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4:</w:t>
      </w:r>
    </w:p>
    <w:p w14:paraId="4BCD47B3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nome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pais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quantidade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maior_quantidade</w:t>
      </w:r>
      <w:proofErr w:type="spellEnd"/>
    </w:p>
    <w:p w14:paraId="1D447EC3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proofErr w:type="spellEnd"/>
    </w:p>
    <w:p w14:paraId="67BFC56C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jardim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jardim_info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ji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</w:p>
    <w:p w14:paraId="43059E1F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localizacao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jardim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flor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f</w:t>
      </w:r>
    </w:p>
    <w:p w14:paraId="498FD597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proofErr w:type="spellEnd"/>
    </w:p>
    <w:p w14:paraId="2E01E2E4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id_jardim_info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ji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id_jardim_info</w:t>
      </w:r>
      <w:proofErr w:type="spellEnd"/>
    </w:p>
    <w:p w14:paraId="196A00EC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id_localizacao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id_localizacao</w:t>
      </w:r>
      <w:proofErr w:type="spellEnd"/>
    </w:p>
    <w:p w14:paraId="12B22B23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j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id_flor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id_flor</w:t>
      </w:r>
      <w:proofErr w:type="spellEnd"/>
    </w:p>
    <w:p w14:paraId="582DA98B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nome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 w:cs="Consolas"/>
          <w:color w:val="AAAAAA"/>
          <w:sz w:val="20"/>
          <w:szCs w:val="20"/>
        </w:rPr>
        <w:t xml:space="preserve"> (</w:t>
      </w:r>
      <w:r>
        <w:rPr>
          <w:rFonts w:ascii="Consolas" w:hAnsi="Consolas" w:cs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CAC580"/>
          <w:sz w:val="20"/>
          <w:szCs w:val="20"/>
        </w:rPr>
        <w:t>bluebell</w:t>
      </w:r>
      <w:proofErr w:type="spellEnd"/>
      <w:r>
        <w:rPr>
          <w:rFonts w:ascii="Consolas" w:hAnsi="Consolas" w:cs="Consolas"/>
          <w:color w:val="CAC580"/>
          <w:sz w:val="20"/>
          <w:szCs w:val="20"/>
        </w:rPr>
        <w:t>'</w:t>
      </w:r>
      <w:r>
        <w:rPr>
          <w:rFonts w:ascii="Consolas" w:hAnsi="Consolas" w:cs="Consolas"/>
          <w:color w:val="AAAAAA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CAC580"/>
          <w:sz w:val="20"/>
          <w:szCs w:val="20"/>
        </w:rPr>
        <w:t>buttercup</w:t>
      </w:r>
      <w:proofErr w:type="spellEnd"/>
      <w:r>
        <w:rPr>
          <w:rFonts w:ascii="Consolas" w:hAnsi="Consolas" w:cs="Consolas"/>
          <w:color w:val="CAC580"/>
          <w:sz w:val="20"/>
          <w:szCs w:val="20"/>
        </w:rPr>
        <w:t>'</w:t>
      </w:r>
      <w:r>
        <w:rPr>
          <w:rFonts w:ascii="Consolas" w:hAnsi="Consolas" w:cs="Consolas"/>
          <w:color w:val="AAAAAA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CAC580"/>
          <w:sz w:val="20"/>
          <w:szCs w:val="20"/>
        </w:rPr>
        <w:t>iris</w:t>
      </w:r>
      <w:proofErr w:type="spellEnd"/>
      <w:r>
        <w:rPr>
          <w:rFonts w:ascii="Consolas" w:hAnsi="Consolas" w:cs="Consolas"/>
          <w:color w:val="CAC580"/>
          <w:sz w:val="20"/>
          <w:szCs w:val="20"/>
        </w:rPr>
        <w:t>'</w:t>
      </w:r>
      <w:r>
        <w:rPr>
          <w:rFonts w:ascii="Consolas" w:hAnsi="Consolas" w:cs="Consolas"/>
          <w:color w:val="AAAAAA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CAC580"/>
          <w:sz w:val="20"/>
          <w:szCs w:val="20"/>
        </w:rPr>
        <w:t>daffodil</w:t>
      </w:r>
      <w:proofErr w:type="spellEnd"/>
      <w:r>
        <w:rPr>
          <w:rFonts w:ascii="Consolas" w:hAnsi="Consolas" w:cs="Consolas"/>
          <w:color w:val="CAC580"/>
          <w:sz w:val="20"/>
          <w:szCs w:val="20"/>
        </w:rPr>
        <w:t>'</w:t>
      </w:r>
      <w:r>
        <w:rPr>
          <w:rFonts w:ascii="Consolas" w:hAnsi="Consolas" w:cs="Consolas"/>
          <w:color w:val="AAAAAA"/>
          <w:sz w:val="20"/>
          <w:szCs w:val="20"/>
        </w:rPr>
        <w:t>,</w:t>
      </w:r>
      <w:r>
        <w:rPr>
          <w:rFonts w:ascii="Consolas" w:hAnsi="Consolas" w:cs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CAC580"/>
          <w:sz w:val="20"/>
          <w:szCs w:val="20"/>
        </w:rPr>
        <w:t>crocus</w:t>
      </w:r>
      <w:proofErr w:type="spellEnd"/>
      <w:r>
        <w:rPr>
          <w:rFonts w:ascii="Consolas" w:hAnsi="Consolas" w:cs="Consolas"/>
          <w:color w:val="CAC580"/>
          <w:sz w:val="20"/>
          <w:szCs w:val="20"/>
        </w:rPr>
        <w:t>'</w:t>
      </w:r>
      <w:r>
        <w:rPr>
          <w:rFonts w:ascii="Consolas" w:hAnsi="Consolas" w:cs="Consolas"/>
          <w:color w:val="AAAAAA"/>
          <w:sz w:val="20"/>
          <w:szCs w:val="20"/>
        </w:rPr>
        <w:t>)</w:t>
      </w:r>
    </w:p>
    <w:p w14:paraId="6ACE0C70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proofErr w:type="spellEnd"/>
    </w:p>
    <w:p w14:paraId="7DC027CF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nome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l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pais</w:t>
      </w:r>
      <w:proofErr w:type="spellEnd"/>
    </w:p>
    <w:p w14:paraId="4FC42B9B" w14:textId="77777777" w:rsidR="00834D23" w:rsidRDefault="00834D23" w:rsidP="0083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by</w:t>
      </w:r>
      <w:proofErr w:type="spellEnd"/>
    </w:p>
    <w:p w14:paraId="38174FB9" w14:textId="726FBC5F" w:rsidR="00834D23" w:rsidRDefault="00834D23" w:rsidP="00834D23">
      <w:pPr>
        <w:spacing w:line="360" w:lineRule="auto"/>
        <w:rPr>
          <w:rFonts w:ascii="Consolas" w:hAnsi="Consolas" w:cs="Consolas"/>
          <w:b/>
          <w:bCs/>
          <w:color w:val="739ECA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f</w:t>
      </w:r>
      <w:r>
        <w:rPr>
          <w:rFonts w:ascii="Consolas" w:hAnsi="Consolas" w:cs="Consolas"/>
          <w:color w:val="AAAAAA"/>
          <w:sz w:val="20"/>
          <w:szCs w:val="20"/>
        </w:rPr>
        <w:t>.</w:t>
      </w:r>
      <w:r>
        <w:rPr>
          <w:rFonts w:ascii="Consolas" w:hAnsi="Consolas" w:cs="Consolas"/>
          <w:color w:val="9E9E9E"/>
          <w:sz w:val="20"/>
          <w:szCs w:val="20"/>
        </w:rPr>
        <w:t>nome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maior_quantidade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0"/>
          <w:szCs w:val="20"/>
        </w:rPr>
        <w:t>desc</w:t>
      </w:r>
      <w:proofErr w:type="spellEnd"/>
    </w:p>
    <w:p w14:paraId="439A85B8" w14:textId="5C6629B9" w:rsidR="00E76038" w:rsidRDefault="00834D23" w:rsidP="00834D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D23">
        <w:rPr>
          <w:rFonts w:ascii="Times New Roman" w:hAnsi="Times New Roman" w:cs="Times New Roman"/>
          <w:sz w:val="24"/>
          <w:szCs w:val="24"/>
        </w:rPr>
        <w:t xml:space="preserve">Consulta a maior quantidade de flores por espécie e país, dada as espécies </w:t>
      </w:r>
      <w:proofErr w:type="spellStart"/>
      <w:r w:rsidRPr="00834D23">
        <w:rPr>
          <w:rFonts w:ascii="Times New Roman" w:hAnsi="Times New Roman" w:cs="Times New Roman"/>
          <w:sz w:val="24"/>
          <w:szCs w:val="24"/>
        </w:rPr>
        <w:t>bluebell</w:t>
      </w:r>
      <w:proofErr w:type="spellEnd"/>
      <w:r w:rsidRPr="00834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D23">
        <w:rPr>
          <w:rFonts w:ascii="Times New Roman" w:hAnsi="Times New Roman" w:cs="Times New Roman"/>
          <w:sz w:val="24"/>
          <w:szCs w:val="24"/>
        </w:rPr>
        <w:t>buttercup</w:t>
      </w:r>
      <w:proofErr w:type="spellEnd"/>
      <w:r w:rsidRPr="00834D23">
        <w:rPr>
          <w:rFonts w:ascii="Times New Roman" w:hAnsi="Times New Roman" w:cs="Times New Roman"/>
          <w:sz w:val="24"/>
          <w:szCs w:val="24"/>
        </w:rPr>
        <w:t xml:space="preserve">, íris, </w:t>
      </w:r>
      <w:proofErr w:type="spellStart"/>
      <w:r w:rsidRPr="00834D23">
        <w:rPr>
          <w:rFonts w:ascii="Times New Roman" w:hAnsi="Times New Roman" w:cs="Times New Roman"/>
          <w:sz w:val="24"/>
          <w:szCs w:val="24"/>
        </w:rPr>
        <w:t>daff</w:t>
      </w:r>
      <w:r w:rsidR="005337A7">
        <w:rPr>
          <w:rFonts w:ascii="Times New Roman" w:hAnsi="Times New Roman" w:cs="Times New Roman"/>
          <w:sz w:val="24"/>
          <w:szCs w:val="24"/>
        </w:rPr>
        <w:t>o</w:t>
      </w:r>
      <w:r w:rsidRPr="00834D23">
        <w:rPr>
          <w:rFonts w:ascii="Times New Roman" w:hAnsi="Times New Roman" w:cs="Times New Roman"/>
          <w:sz w:val="24"/>
          <w:szCs w:val="24"/>
        </w:rPr>
        <w:t>dil</w:t>
      </w:r>
      <w:proofErr w:type="spellEnd"/>
      <w:r w:rsidRPr="00834D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34D23">
        <w:rPr>
          <w:rFonts w:ascii="Times New Roman" w:hAnsi="Times New Roman" w:cs="Times New Roman"/>
          <w:sz w:val="24"/>
          <w:szCs w:val="24"/>
        </w:rPr>
        <w:t>crocus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5B8276" w14:textId="77777777" w:rsidR="00E76038" w:rsidRDefault="00E76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FF9EB3" w14:textId="7E38D7AA" w:rsidR="00E76038" w:rsidRDefault="00E76038" w:rsidP="00B831F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31F0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Introdução ao Big Data</w:t>
      </w:r>
    </w:p>
    <w:p w14:paraId="65B69D80" w14:textId="77777777" w:rsidR="00B831F0" w:rsidRPr="00B831F0" w:rsidRDefault="00B831F0" w:rsidP="00B831F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8CFD25" w14:textId="6E89D551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038">
        <w:rPr>
          <w:rFonts w:ascii="Times New Roman" w:hAnsi="Times New Roman" w:cs="Times New Roman"/>
          <w:b/>
          <w:bCs/>
          <w:sz w:val="24"/>
          <w:szCs w:val="24"/>
        </w:rPr>
        <w:t xml:space="preserve">Qual é o </w:t>
      </w:r>
      <w:proofErr w:type="spellStart"/>
      <w:r w:rsidRPr="00E76038">
        <w:rPr>
          <w:rFonts w:ascii="Times New Roman" w:hAnsi="Times New Roman" w:cs="Times New Roman"/>
          <w:b/>
          <w:bCs/>
          <w:sz w:val="24"/>
          <w:szCs w:val="24"/>
        </w:rPr>
        <w:t>NoSQL</w:t>
      </w:r>
      <w:proofErr w:type="spellEnd"/>
      <w:r w:rsidRPr="00E76038">
        <w:rPr>
          <w:rFonts w:ascii="Times New Roman" w:hAnsi="Times New Roman" w:cs="Times New Roman"/>
          <w:b/>
          <w:bCs/>
          <w:sz w:val="24"/>
          <w:szCs w:val="24"/>
        </w:rPr>
        <w:t xml:space="preserve"> escolhido e por que da sua escolha? </w:t>
      </w:r>
    </w:p>
    <w:p w14:paraId="1F018E8A" w14:textId="77777777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6038">
        <w:rPr>
          <w:rFonts w:ascii="Times New Roman" w:hAnsi="Times New Roman" w:cs="Times New Roman"/>
          <w:sz w:val="24"/>
          <w:szCs w:val="24"/>
        </w:rPr>
        <w:t xml:space="preserve">Optamos pelo </w:t>
      </w:r>
      <w:proofErr w:type="spellStart"/>
      <w:r w:rsidRPr="00E7603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 xml:space="preserve">, pois contém um grupo de documentos que é a coleção, existe dentro de um banco de dados, pode possuir um conjunto de diferentes campos, os documentos possuem uma estrutura similar, não precisa de um esquema rígido, escala bem horizontalmente, é aprimorado para dados no volume de </w:t>
      </w:r>
      <w:proofErr w:type="spellStart"/>
      <w:r w:rsidRPr="00E76038">
        <w:rPr>
          <w:rFonts w:ascii="Times New Roman" w:hAnsi="Times New Roman" w:cs="Times New Roman"/>
          <w:sz w:val="24"/>
          <w:szCs w:val="24"/>
        </w:rPr>
        <w:t>petabytes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 xml:space="preserve"> e segue o modelo BASE.</w:t>
      </w:r>
    </w:p>
    <w:p w14:paraId="38C9830E" w14:textId="77777777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D84FEF" w14:textId="53A0B4E6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038">
        <w:rPr>
          <w:rFonts w:ascii="Times New Roman" w:hAnsi="Times New Roman" w:cs="Times New Roman"/>
          <w:b/>
          <w:bCs/>
          <w:sz w:val="24"/>
          <w:szCs w:val="24"/>
        </w:rPr>
        <w:t xml:space="preserve">Qual é o modelo de dados do </w:t>
      </w:r>
      <w:proofErr w:type="spellStart"/>
      <w:r w:rsidRPr="00E76038">
        <w:rPr>
          <w:rFonts w:ascii="Times New Roman" w:hAnsi="Times New Roman" w:cs="Times New Roman"/>
          <w:b/>
          <w:bCs/>
          <w:sz w:val="24"/>
          <w:szCs w:val="24"/>
        </w:rPr>
        <w:t>NoSQL</w:t>
      </w:r>
      <w:proofErr w:type="spellEnd"/>
      <w:r w:rsidRPr="00E76038">
        <w:rPr>
          <w:rFonts w:ascii="Times New Roman" w:hAnsi="Times New Roman" w:cs="Times New Roman"/>
          <w:b/>
          <w:bCs/>
          <w:sz w:val="24"/>
          <w:szCs w:val="24"/>
        </w:rPr>
        <w:t xml:space="preserve"> escolhido? </w:t>
      </w:r>
    </w:p>
    <w:p w14:paraId="5748CFB1" w14:textId="375C51A9" w:rsid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6038">
        <w:rPr>
          <w:rFonts w:ascii="Times New Roman" w:hAnsi="Times New Roman" w:cs="Times New Roman"/>
          <w:sz w:val="24"/>
          <w:szCs w:val="24"/>
        </w:rPr>
        <w:t xml:space="preserve">Escolhemos o modelo orientado a documentos que é uma extensão do modelo chave-valor, onde o conceito básico do dado é o documento e cada documento pertence a uma coleção que por sua vez pertence a um </w:t>
      </w:r>
      <w:proofErr w:type="spellStart"/>
      <w:r w:rsidRPr="00E7603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 xml:space="preserve">. Outras características é que é possível gerenciar informações de dados </w:t>
      </w:r>
      <w:proofErr w:type="spellStart"/>
      <w:proofErr w:type="gramStart"/>
      <w:r w:rsidRPr="00E76038">
        <w:rPr>
          <w:rFonts w:ascii="Times New Roman" w:hAnsi="Times New Roman" w:cs="Times New Roman"/>
          <w:sz w:val="24"/>
          <w:szCs w:val="24"/>
        </w:rPr>
        <w:t>semi-estruturados</w:t>
      </w:r>
      <w:proofErr w:type="spellEnd"/>
      <w:proofErr w:type="gramEnd"/>
      <w:r w:rsidRPr="00E76038">
        <w:rPr>
          <w:rFonts w:ascii="Times New Roman" w:hAnsi="Times New Roman" w:cs="Times New Roman"/>
          <w:sz w:val="24"/>
          <w:szCs w:val="24"/>
        </w:rPr>
        <w:t>.</w:t>
      </w:r>
    </w:p>
    <w:p w14:paraId="6BB57ECF" w14:textId="77777777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7F2EFB" w14:textId="76C739DC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038">
        <w:rPr>
          <w:rFonts w:ascii="Times New Roman" w:hAnsi="Times New Roman" w:cs="Times New Roman"/>
          <w:b/>
          <w:bCs/>
          <w:sz w:val="24"/>
          <w:szCs w:val="24"/>
        </w:rPr>
        <w:t xml:space="preserve">Por que seria interessante migrar do PostgreSQL ao </w:t>
      </w:r>
      <w:proofErr w:type="spellStart"/>
      <w:r w:rsidRPr="00E76038">
        <w:rPr>
          <w:rFonts w:ascii="Times New Roman" w:hAnsi="Times New Roman" w:cs="Times New Roman"/>
          <w:b/>
          <w:bCs/>
          <w:sz w:val="24"/>
          <w:szCs w:val="24"/>
        </w:rPr>
        <w:t>NoSQL</w:t>
      </w:r>
      <w:proofErr w:type="spellEnd"/>
      <w:r w:rsidRPr="00E76038">
        <w:rPr>
          <w:rFonts w:ascii="Times New Roman" w:hAnsi="Times New Roman" w:cs="Times New Roman"/>
          <w:b/>
          <w:bCs/>
          <w:sz w:val="24"/>
          <w:szCs w:val="24"/>
        </w:rPr>
        <w:t xml:space="preserve"> escolhido? detalhar a motivação. </w:t>
      </w:r>
    </w:p>
    <w:p w14:paraId="738F9A40" w14:textId="77777777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6038">
        <w:rPr>
          <w:rFonts w:ascii="Times New Roman" w:hAnsi="Times New Roman" w:cs="Times New Roman"/>
          <w:sz w:val="24"/>
          <w:szCs w:val="24"/>
        </w:rPr>
        <w:t xml:space="preserve">Seria interessante migrar para o </w:t>
      </w:r>
      <w:proofErr w:type="spellStart"/>
      <w:r w:rsidRPr="00E7603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 xml:space="preserve"> pois o foco é em flexibilidade e desempenho, é projetado para dados não-estruturados, é possível escalar horizontalmente por meio de </w:t>
      </w:r>
      <w:proofErr w:type="spellStart"/>
      <w:r w:rsidRPr="00E76038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 xml:space="preserve"> que particiona os dados por intervalos e atribui dados em </w:t>
      </w:r>
      <w:proofErr w:type="spellStart"/>
      <w:proofErr w:type="gramStart"/>
      <w:r w:rsidRPr="00E76038">
        <w:rPr>
          <w:rFonts w:ascii="Times New Roman" w:hAnsi="Times New Roman" w:cs="Times New Roman"/>
          <w:sz w:val="24"/>
          <w:szCs w:val="24"/>
        </w:rPr>
        <w:t>varias</w:t>
      </w:r>
      <w:proofErr w:type="spellEnd"/>
      <w:proofErr w:type="gramEnd"/>
      <w:r w:rsidRPr="00E76038">
        <w:rPr>
          <w:rFonts w:ascii="Times New Roman" w:hAnsi="Times New Roman" w:cs="Times New Roman"/>
          <w:sz w:val="24"/>
          <w:szCs w:val="24"/>
        </w:rPr>
        <w:t xml:space="preserve"> instâncias e oferece grande disponibilidade pela reaplicação de dados que é uma solução que permite servidos de banco de dados tenham os mesmos dados, assim deixando mais fácil o balanceamento de carga e a redundância. </w:t>
      </w:r>
    </w:p>
    <w:p w14:paraId="5403996B" w14:textId="77777777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3A4500" w14:textId="34BA3C59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038">
        <w:rPr>
          <w:rFonts w:ascii="Times New Roman" w:hAnsi="Times New Roman" w:cs="Times New Roman"/>
          <w:b/>
          <w:bCs/>
          <w:sz w:val="24"/>
          <w:szCs w:val="24"/>
        </w:rPr>
        <w:t xml:space="preserve">Como implantar as tabelas de dimensão e de fato no </w:t>
      </w:r>
      <w:proofErr w:type="spellStart"/>
      <w:r w:rsidRPr="00E76038">
        <w:rPr>
          <w:rFonts w:ascii="Times New Roman" w:hAnsi="Times New Roman" w:cs="Times New Roman"/>
          <w:b/>
          <w:bCs/>
          <w:sz w:val="24"/>
          <w:szCs w:val="24"/>
        </w:rPr>
        <w:t>NoSQL</w:t>
      </w:r>
      <w:proofErr w:type="spellEnd"/>
      <w:r w:rsidRPr="00E76038">
        <w:rPr>
          <w:rFonts w:ascii="Times New Roman" w:hAnsi="Times New Roman" w:cs="Times New Roman"/>
          <w:b/>
          <w:bCs/>
          <w:sz w:val="24"/>
          <w:szCs w:val="24"/>
        </w:rPr>
        <w:t xml:space="preserve"> escolhido? </w:t>
      </w:r>
    </w:p>
    <w:p w14:paraId="1B33684E" w14:textId="77777777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6038">
        <w:rPr>
          <w:rFonts w:ascii="Times New Roman" w:hAnsi="Times New Roman" w:cs="Times New Roman"/>
          <w:sz w:val="24"/>
          <w:szCs w:val="24"/>
        </w:rPr>
        <w:t>É possível ter as tabelas de fato e dimensão da maneira abaixo através das várias coleções e gerar referencias entre os documentos delas, como abaixo:</w:t>
      </w:r>
    </w:p>
    <w:p w14:paraId="1E354870" w14:textId="471145AD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60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094F48" wp14:editId="7CD9B568">
            <wp:extent cx="5067300" cy="294322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EEAF" w14:textId="77777777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75E78B" w14:textId="77777777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038">
        <w:rPr>
          <w:rFonts w:ascii="Times New Roman" w:hAnsi="Times New Roman" w:cs="Times New Roman"/>
          <w:b/>
          <w:bCs/>
          <w:sz w:val="24"/>
          <w:szCs w:val="24"/>
        </w:rPr>
        <w:t xml:space="preserve">Qual seria a sintaxe das consultas analíticas no </w:t>
      </w:r>
      <w:proofErr w:type="spellStart"/>
      <w:r w:rsidRPr="00E76038">
        <w:rPr>
          <w:rFonts w:ascii="Times New Roman" w:hAnsi="Times New Roman" w:cs="Times New Roman"/>
          <w:b/>
          <w:bCs/>
          <w:sz w:val="24"/>
          <w:szCs w:val="24"/>
        </w:rPr>
        <w:t>NoSQL</w:t>
      </w:r>
      <w:proofErr w:type="spellEnd"/>
      <w:r w:rsidRPr="00E76038">
        <w:rPr>
          <w:rFonts w:ascii="Times New Roman" w:hAnsi="Times New Roman" w:cs="Times New Roman"/>
          <w:b/>
          <w:bCs/>
          <w:sz w:val="24"/>
          <w:szCs w:val="24"/>
        </w:rPr>
        <w:t xml:space="preserve"> escolhido? apresente exemplos. </w:t>
      </w:r>
    </w:p>
    <w:p w14:paraId="330530B6" w14:textId="77777777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6038">
        <w:rPr>
          <w:rFonts w:ascii="Times New Roman" w:hAnsi="Times New Roman" w:cs="Times New Roman"/>
          <w:sz w:val="24"/>
          <w:szCs w:val="24"/>
        </w:rPr>
        <w:t xml:space="preserve">Abaixo algumas sintaxes de consultas no </w:t>
      </w:r>
      <w:proofErr w:type="spellStart"/>
      <w:r w:rsidRPr="00E7603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>:</w:t>
      </w:r>
    </w:p>
    <w:p w14:paraId="692A811E" w14:textId="77777777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038">
        <w:rPr>
          <w:rFonts w:ascii="Times New Roman" w:hAnsi="Times New Roman" w:cs="Times New Roman"/>
          <w:sz w:val="24"/>
          <w:szCs w:val="24"/>
        </w:rPr>
        <w:t>db.localizacao</w:t>
      </w:r>
      <w:proofErr w:type="gramEnd"/>
      <w:r w:rsidRPr="00E76038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>( {‘</w:t>
      </w:r>
      <w:proofErr w:type="spellStart"/>
      <w:r w:rsidRPr="00E76038">
        <w:rPr>
          <w:rFonts w:ascii="Times New Roman" w:hAnsi="Times New Roman" w:cs="Times New Roman"/>
          <w:sz w:val="24"/>
          <w:szCs w:val="24"/>
        </w:rPr>
        <w:t>pais’:’Brasil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>’} )</w:t>
      </w:r>
    </w:p>
    <w:p w14:paraId="1EA85549" w14:textId="77777777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038">
        <w:rPr>
          <w:rFonts w:ascii="Times New Roman" w:hAnsi="Times New Roman" w:cs="Times New Roman"/>
          <w:sz w:val="24"/>
          <w:szCs w:val="24"/>
        </w:rPr>
        <w:t>db.flor.fin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603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7603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>( {‘</w:t>
      </w:r>
      <w:proofErr w:type="spellStart"/>
      <w:r w:rsidRPr="00E76038">
        <w:rPr>
          <w:rFonts w:ascii="Times New Roman" w:hAnsi="Times New Roman" w:cs="Times New Roman"/>
          <w:sz w:val="24"/>
          <w:szCs w:val="24"/>
        </w:rPr>
        <w:t>nome’,’quantidade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>’} )</w:t>
      </w:r>
    </w:p>
    <w:p w14:paraId="3ADC8EE3" w14:textId="77777777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038">
        <w:rPr>
          <w:rFonts w:ascii="Times New Roman" w:hAnsi="Times New Roman" w:cs="Times New Roman"/>
          <w:sz w:val="24"/>
          <w:szCs w:val="24"/>
        </w:rPr>
        <w:t>db.jardim</w:t>
      </w:r>
      <w:proofErr w:type="gramEnd"/>
      <w:r w:rsidRPr="00E76038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76038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>(5)</w:t>
      </w:r>
    </w:p>
    <w:p w14:paraId="3A626B3D" w14:textId="77777777" w:rsidR="00E76038" w:rsidRP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038">
        <w:rPr>
          <w:rFonts w:ascii="Times New Roman" w:hAnsi="Times New Roman" w:cs="Times New Roman"/>
          <w:sz w:val="24"/>
          <w:szCs w:val="24"/>
        </w:rPr>
        <w:t>db.localizacao</w:t>
      </w:r>
      <w:proofErr w:type="gramEnd"/>
      <w:r w:rsidRPr="00E76038">
        <w:rPr>
          <w:rFonts w:ascii="Times New Roman" w:hAnsi="Times New Roman" w:cs="Times New Roman"/>
          <w:sz w:val="24"/>
          <w:szCs w:val="24"/>
        </w:rPr>
        <w:t>.distinct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>(‘cidade’)</w:t>
      </w:r>
    </w:p>
    <w:p w14:paraId="30B2F4CD" w14:textId="005426CC" w:rsidR="00E76038" w:rsidRDefault="00E76038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038">
        <w:rPr>
          <w:rFonts w:ascii="Times New Roman" w:hAnsi="Times New Roman" w:cs="Times New Roman"/>
          <w:sz w:val="24"/>
          <w:szCs w:val="24"/>
        </w:rPr>
        <w:t>db.flor</w:t>
      </w:r>
      <w:proofErr w:type="gramEnd"/>
      <w:r w:rsidRPr="00E76038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>({quantidade: { $</w:t>
      </w:r>
      <w:proofErr w:type="spellStart"/>
      <w:r w:rsidRPr="00E76038">
        <w:rPr>
          <w:rFonts w:ascii="Times New Roman" w:hAnsi="Times New Roman" w:cs="Times New Roman"/>
          <w:sz w:val="24"/>
          <w:szCs w:val="24"/>
        </w:rPr>
        <w:t>gte</w:t>
      </w:r>
      <w:proofErr w:type="spellEnd"/>
      <w:r w:rsidRPr="00E76038">
        <w:rPr>
          <w:rFonts w:ascii="Times New Roman" w:hAnsi="Times New Roman" w:cs="Times New Roman"/>
          <w:sz w:val="24"/>
          <w:szCs w:val="24"/>
        </w:rPr>
        <w:t>: 10000}})</w:t>
      </w:r>
    </w:p>
    <w:p w14:paraId="37611F93" w14:textId="77777777" w:rsidR="00E76038" w:rsidRDefault="00E76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3174A2" w14:textId="29C5245F" w:rsidR="00834D23" w:rsidRDefault="00E76038" w:rsidP="00B831F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31F0">
        <w:rPr>
          <w:rFonts w:ascii="Times New Roman" w:hAnsi="Times New Roman" w:cs="Times New Roman"/>
          <w:b/>
          <w:bCs/>
          <w:sz w:val="32"/>
          <w:szCs w:val="32"/>
        </w:rPr>
        <w:lastRenderedPageBreak/>
        <w:t>Recuperação de Informação Baseada em Conteúdo</w:t>
      </w:r>
    </w:p>
    <w:p w14:paraId="0B11276F" w14:textId="77777777" w:rsidR="00B831F0" w:rsidRPr="00B831F0" w:rsidRDefault="00B831F0" w:rsidP="00B831F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CE1118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1F0">
        <w:rPr>
          <w:rFonts w:ascii="Times New Roman" w:hAnsi="Times New Roman" w:cs="Times New Roman"/>
          <w:sz w:val="24"/>
          <w:szCs w:val="24"/>
        </w:rPr>
        <w:t xml:space="preserve">Nosso DW contém a modelagem para análise de dados de plantas. Uma das tabelas possui os vetores de características já calculados a armazenados. Assim, podemos utilizar consultas por similaridade para comparar as imagens, por exemplo, usando cálculos de funções de distância. </w:t>
      </w:r>
    </w:p>
    <w:p w14:paraId="32729DD6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1F0">
        <w:rPr>
          <w:rFonts w:ascii="Times New Roman" w:hAnsi="Times New Roman" w:cs="Times New Roman"/>
          <w:sz w:val="24"/>
          <w:szCs w:val="24"/>
        </w:rPr>
        <w:t>Em uma das nossas dimensões temos nossos vetores de características armazenados:</w:t>
      </w:r>
    </w:p>
    <w:p w14:paraId="721DE598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1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39C0A1" wp14:editId="229FBB87">
            <wp:extent cx="5400040" cy="2778125"/>
            <wp:effectExtent l="0" t="0" r="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E3AA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3DCE1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1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9F81E" wp14:editId="7EE07B13">
            <wp:extent cx="5400040" cy="2385695"/>
            <wp:effectExtent l="0" t="0" r="0" b="0"/>
            <wp:docPr id="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81C5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1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DE827D" wp14:editId="6740AF2E">
            <wp:extent cx="5400040" cy="3390265"/>
            <wp:effectExtent l="0" t="0" r="0" b="635"/>
            <wp:docPr id="9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6132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1F0">
        <w:rPr>
          <w:rFonts w:ascii="Times New Roman" w:hAnsi="Times New Roman" w:cs="Times New Roman"/>
          <w:sz w:val="24"/>
          <w:szCs w:val="24"/>
        </w:rPr>
        <w:t xml:space="preserve">Acima, realizamos a criação das funções de similaridade para os cálculos de distância. Escolhemos como ponto de comparação a planta </w:t>
      </w:r>
      <w:proofErr w:type="spellStart"/>
      <w:r w:rsidRPr="00B831F0">
        <w:rPr>
          <w:rFonts w:ascii="Times New Roman" w:hAnsi="Times New Roman" w:cs="Times New Roman"/>
          <w:sz w:val="24"/>
          <w:szCs w:val="24"/>
        </w:rPr>
        <w:t>bluebell</w:t>
      </w:r>
      <w:proofErr w:type="spellEnd"/>
      <w:r w:rsidRPr="00B831F0">
        <w:rPr>
          <w:rFonts w:ascii="Times New Roman" w:hAnsi="Times New Roman" w:cs="Times New Roman"/>
          <w:sz w:val="24"/>
          <w:szCs w:val="24"/>
        </w:rPr>
        <w:t xml:space="preserve"> de id = 1</w:t>
      </w:r>
    </w:p>
    <w:p w14:paraId="79F5941A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F9A96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1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8D5346" wp14:editId="43C07CEC">
            <wp:extent cx="5400040" cy="2425700"/>
            <wp:effectExtent l="0" t="0" r="0" b="0"/>
            <wp:docPr id="10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511E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1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853111" wp14:editId="72B83004">
            <wp:extent cx="5400040" cy="14293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E9ED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91704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1F0">
        <w:rPr>
          <w:rFonts w:ascii="Times New Roman" w:hAnsi="Times New Roman" w:cs="Times New Roman"/>
          <w:sz w:val="24"/>
          <w:szCs w:val="24"/>
        </w:rPr>
        <w:t xml:space="preserve">Realizando as consultas vemos que a consulta por KNN identificou as flores </w:t>
      </w:r>
      <w:proofErr w:type="spellStart"/>
      <w:r w:rsidRPr="00B831F0">
        <w:rPr>
          <w:rFonts w:ascii="Times New Roman" w:hAnsi="Times New Roman" w:cs="Times New Roman"/>
          <w:sz w:val="24"/>
          <w:szCs w:val="24"/>
        </w:rPr>
        <w:t>buttercup</w:t>
      </w:r>
      <w:proofErr w:type="spellEnd"/>
      <w:r w:rsidRPr="00B831F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831F0">
        <w:rPr>
          <w:rFonts w:ascii="Times New Roman" w:hAnsi="Times New Roman" w:cs="Times New Roman"/>
          <w:sz w:val="24"/>
          <w:szCs w:val="24"/>
        </w:rPr>
        <w:t>crocus</w:t>
      </w:r>
      <w:proofErr w:type="spellEnd"/>
      <w:r w:rsidRPr="00B831F0">
        <w:rPr>
          <w:rFonts w:ascii="Times New Roman" w:hAnsi="Times New Roman" w:cs="Times New Roman"/>
          <w:sz w:val="24"/>
          <w:szCs w:val="24"/>
        </w:rPr>
        <w:t xml:space="preserve"> como sendo as mais similares quando comparadas a nossa flor consultada (</w:t>
      </w:r>
      <w:proofErr w:type="spellStart"/>
      <w:r w:rsidRPr="00B831F0">
        <w:rPr>
          <w:rFonts w:ascii="Times New Roman" w:hAnsi="Times New Roman" w:cs="Times New Roman"/>
          <w:sz w:val="24"/>
          <w:szCs w:val="24"/>
        </w:rPr>
        <w:t>bluebell</w:t>
      </w:r>
      <w:proofErr w:type="spellEnd"/>
      <w:r w:rsidRPr="00B831F0">
        <w:rPr>
          <w:rFonts w:ascii="Times New Roman" w:hAnsi="Times New Roman" w:cs="Times New Roman"/>
          <w:sz w:val="24"/>
          <w:szCs w:val="24"/>
        </w:rPr>
        <w:t xml:space="preserve">). Abaixo, temos imagens de exemplo: </w:t>
      </w:r>
      <w:proofErr w:type="spellStart"/>
      <w:r w:rsidRPr="00B831F0">
        <w:rPr>
          <w:rFonts w:ascii="Times New Roman" w:hAnsi="Times New Roman" w:cs="Times New Roman"/>
          <w:sz w:val="24"/>
          <w:szCs w:val="24"/>
        </w:rPr>
        <w:t>bluebell</w:t>
      </w:r>
      <w:proofErr w:type="spellEnd"/>
      <w:r w:rsidRPr="00B831F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831F0">
        <w:rPr>
          <w:rFonts w:ascii="Times New Roman" w:hAnsi="Times New Roman" w:cs="Times New Roman"/>
          <w:sz w:val="24"/>
          <w:szCs w:val="24"/>
        </w:rPr>
        <w:t>crocus</w:t>
      </w:r>
      <w:proofErr w:type="spellEnd"/>
      <w:r w:rsidRPr="00B831F0">
        <w:rPr>
          <w:rFonts w:ascii="Times New Roman" w:hAnsi="Times New Roman" w:cs="Times New Roman"/>
          <w:sz w:val="24"/>
          <w:szCs w:val="24"/>
        </w:rPr>
        <w:t xml:space="preserve">, respectivamente. </w:t>
      </w:r>
    </w:p>
    <w:p w14:paraId="48A4E033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39E602" w14:textId="77777777" w:rsidR="00B831F0" w:rsidRPr="00B831F0" w:rsidRDefault="00B831F0" w:rsidP="00B83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31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16F74D" wp14:editId="4F1A038A">
            <wp:extent cx="2286000" cy="2286000"/>
            <wp:effectExtent l="0" t="0" r="0" b="0"/>
            <wp:docPr id="5" name="Picture 5" descr="Bluebell – Yorkshire Flower Ess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bell – Yorkshire Flower Essenc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1F0">
        <w:rPr>
          <w:rFonts w:ascii="Times New Roman" w:hAnsi="Times New Roman" w:cs="Times New Roman"/>
          <w:sz w:val="24"/>
          <w:szCs w:val="24"/>
        </w:rPr>
        <w:t xml:space="preserve"> </w:t>
      </w:r>
      <w:r w:rsidRPr="00B831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06924F" wp14:editId="7B27BDFB">
            <wp:extent cx="3073400" cy="2305050"/>
            <wp:effectExtent l="0" t="0" r="0" b="0"/>
            <wp:docPr id="6" name="Picture 6" descr="O Crocus sativus além de reduzir a ansiedade, ajuda no emagrec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Crocus sativus além de reduzir a ansiedade, ajuda no emagreciment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EE7E" w14:textId="77777777" w:rsidR="00B831F0" w:rsidRPr="00D34667" w:rsidRDefault="00B831F0" w:rsidP="00E760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831F0" w:rsidRPr="00D34667" w:rsidSect="00A07123">
      <w:headerReference w:type="default" r:id="rId1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4D46C" w14:textId="77777777" w:rsidR="00560BEF" w:rsidRDefault="00560BEF" w:rsidP="00A07123">
      <w:pPr>
        <w:spacing w:after="0" w:line="240" w:lineRule="auto"/>
      </w:pPr>
      <w:r>
        <w:separator/>
      </w:r>
    </w:p>
  </w:endnote>
  <w:endnote w:type="continuationSeparator" w:id="0">
    <w:p w14:paraId="2766E62A" w14:textId="77777777" w:rsidR="00560BEF" w:rsidRDefault="00560BEF" w:rsidP="00A0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B314" w14:textId="77777777" w:rsidR="00560BEF" w:rsidRDefault="00560BEF" w:rsidP="00A07123">
      <w:pPr>
        <w:spacing w:after="0" w:line="240" w:lineRule="auto"/>
      </w:pPr>
      <w:r>
        <w:separator/>
      </w:r>
    </w:p>
  </w:footnote>
  <w:footnote w:type="continuationSeparator" w:id="0">
    <w:p w14:paraId="0CDE7A87" w14:textId="77777777" w:rsidR="00560BEF" w:rsidRDefault="00560BEF" w:rsidP="00A07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E18A" w14:textId="77777777" w:rsidR="00A07123" w:rsidRPr="00A07123" w:rsidRDefault="00A07123" w:rsidP="00A07123">
    <w:pPr>
      <w:spacing w:before="100" w:beforeAutospacing="1" w:after="100" w:afterAutospacing="1" w:line="240" w:lineRule="auto"/>
      <w:ind w:left="3828"/>
      <w:jc w:val="center"/>
      <w:outlineLvl w:val="1"/>
      <w:rPr>
        <w:rFonts w:ascii="Times New Roman" w:eastAsia="Times New Roman" w:hAnsi="Times New Roman" w:cs="Times New Roman"/>
        <w:b/>
        <w:bCs/>
        <w:sz w:val="36"/>
        <w:szCs w:val="36"/>
        <w:lang w:eastAsia="pt-BR"/>
      </w:rPr>
    </w:pPr>
    <w:r w:rsidRPr="00A07123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14194D9C" wp14:editId="29C31577">
          <wp:simplePos x="0" y="0"/>
          <wp:positionH relativeFrom="margin">
            <wp:align>left</wp:align>
          </wp:positionH>
          <wp:positionV relativeFrom="paragraph">
            <wp:posOffset>-237490</wp:posOffset>
          </wp:positionV>
          <wp:extent cx="2157095" cy="85725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07123">
      <w:rPr>
        <w:rFonts w:ascii="Times New Roman" w:eastAsia="Times New Roman" w:hAnsi="Times New Roman" w:cs="Times New Roman"/>
        <w:b/>
        <w:bCs/>
        <w:sz w:val="36"/>
        <w:szCs w:val="36"/>
        <w:lang w:eastAsia="pt-BR"/>
      </w:rPr>
      <w:t>Universidade Tecnológica Federal do Paraná</w:t>
    </w:r>
  </w:p>
  <w:p w14:paraId="787D27E6" w14:textId="77777777" w:rsidR="00A07123" w:rsidRDefault="00A07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D148E"/>
    <w:multiLevelType w:val="hybridMultilevel"/>
    <w:tmpl w:val="61FED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1621A"/>
    <w:multiLevelType w:val="hybridMultilevel"/>
    <w:tmpl w:val="A9F0D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6C"/>
    <w:rsid w:val="00141125"/>
    <w:rsid w:val="002404CA"/>
    <w:rsid w:val="005337A7"/>
    <w:rsid w:val="00560BEF"/>
    <w:rsid w:val="006D1947"/>
    <w:rsid w:val="007818F5"/>
    <w:rsid w:val="00834D23"/>
    <w:rsid w:val="00A07123"/>
    <w:rsid w:val="00B831F0"/>
    <w:rsid w:val="00BF0752"/>
    <w:rsid w:val="00CA3E74"/>
    <w:rsid w:val="00CD5F6C"/>
    <w:rsid w:val="00D34667"/>
    <w:rsid w:val="00E76038"/>
    <w:rsid w:val="00F2065C"/>
    <w:rsid w:val="00F2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0D792"/>
  <w15:chartTrackingRefBased/>
  <w15:docId w15:val="{FC9C33CC-CD77-485F-B7BF-210246E4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07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7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7123"/>
  </w:style>
  <w:style w:type="paragraph" w:styleId="Rodap">
    <w:name w:val="footer"/>
    <w:basedOn w:val="Normal"/>
    <w:link w:val="RodapChar"/>
    <w:uiPriority w:val="99"/>
    <w:unhideWhenUsed/>
    <w:rsid w:val="00A07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7123"/>
  </w:style>
  <w:style w:type="character" w:customStyle="1" w:styleId="Ttulo2Char">
    <w:name w:val="Título 2 Char"/>
    <w:basedOn w:val="Fontepargpadro"/>
    <w:link w:val="Ttulo2"/>
    <w:uiPriority w:val="9"/>
    <w:rsid w:val="00A071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arkedcontent">
    <w:name w:val="markedcontent"/>
    <w:basedOn w:val="Fontepargpadro"/>
    <w:rsid w:val="00E76038"/>
  </w:style>
  <w:style w:type="paragraph" w:styleId="PargrafodaLista">
    <w:name w:val="List Paragraph"/>
    <w:basedOn w:val="Normal"/>
    <w:uiPriority w:val="34"/>
    <w:qFormat/>
    <w:rsid w:val="00E76038"/>
    <w:pPr>
      <w:spacing w:line="256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\Documents\Modelos%20Personalizados%20do%20Office\utfp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utfpr.dotx</Template>
  <TotalTime>178</TotalTime>
  <Pages>10</Pages>
  <Words>917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u258659</cp:lastModifiedBy>
  <cp:revision>5</cp:revision>
  <dcterms:created xsi:type="dcterms:W3CDTF">2021-10-03T13:51:00Z</dcterms:created>
  <dcterms:modified xsi:type="dcterms:W3CDTF">2021-10-09T16:51:00Z</dcterms:modified>
</cp:coreProperties>
</file>